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EB" w:rsidRPr="00202394" w:rsidRDefault="009D7EEB" w:rsidP="009D7EEB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  <w:r w:rsidRPr="00202394">
        <w:rPr>
          <w:rFonts w:ascii="Times New Roman" w:hAnsi="Times New Roman"/>
          <w:b/>
          <w:spacing w:val="-3"/>
          <w:sz w:val="28"/>
          <w:szCs w:val="28"/>
          <w:lang w:val="en-GB"/>
        </w:rPr>
        <w:fldChar w:fldCharType="begin"/>
      </w:r>
      <w:r w:rsidRPr="00202394">
        <w:rPr>
          <w:rFonts w:ascii="Times New Roman" w:hAnsi="Times New Roman"/>
          <w:b/>
          <w:spacing w:val="-3"/>
          <w:sz w:val="28"/>
          <w:szCs w:val="28"/>
          <w:lang w:val="en-GB"/>
        </w:rPr>
        <w:instrText xml:space="preserve">PRIVATE </w:instrText>
      </w:r>
      <w:r w:rsidRPr="00202394">
        <w:rPr>
          <w:rFonts w:ascii="Times New Roman" w:hAnsi="Times New Roman"/>
          <w:b/>
          <w:spacing w:val="-3"/>
          <w:sz w:val="28"/>
          <w:szCs w:val="28"/>
          <w:lang w:val="en-GB"/>
        </w:rPr>
        <w:fldChar w:fldCharType="end"/>
      </w:r>
      <w:r w:rsidR="00A14F0B">
        <w:rPr>
          <w:rFonts w:ascii="Times New Roman" w:hAnsi="Times New Roman"/>
          <w:b/>
          <w:spacing w:val="-3"/>
          <w:sz w:val="28"/>
          <w:szCs w:val="28"/>
          <w:lang w:val="en-GB"/>
        </w:rPr>
        <w:t>Synthesis of Geometric Isomers</w:t>
      </w:r>
    </w:p>
    <w:p w:rsidR="009D7EEB" w:rsidRPr="00202394" w:rsidRDefault="0037483B" w:rsidP="009D7EEB">
      <w:pPr>
        <w:tabs>
          <w:tab w:val="center" w:pos="4680"/>
        </w:tabs>
        <w:suppressAutoHyphens/>
        <w:jc w:val="center"/>
        <w:rPr>
          <w:rFonts w:ascii="Times New Roman" w:hAnsi="Times New Roman"/>
          <w:spacing w:val="-3"/>
          <w:sz w:val="28"/>
          <w:szCs w:val="28"/>
          <w:lang w:val="en-GB"/>
        </w:rPr>
      </w:pPr>
      <w:r>
        <w:rPr>
          <w:rFonts w:ascii="Times New Roman" w:hAnsi="Times New Roman"/>
          <w:spacing w:val="-3"/>
          <w:sz w:val="28"/>
          <w:szCs w:val="28"/>
          <w:lang w:val="en-GB"/>
        </w:rPr>
        <w:t>5</w:t>
      </w:r>
      <w:r w:rsidR="009D7EEB" w:rsidRPr="00202394">
        <w:rPr>
          <w:rFonts w:ascii="Times New Roman" w:hAnsi="Times New Roman"/>
          <w:spacing w:val="-3"/>
          <w:sz w:val="28"/>
          <w:szCs w:val="28"/>
          <w:lang w:val="en-GB"/>
        </w:rPr>
        <w:t>0 Marks Total</w:t>
      </w:r>
    </w:p>
    <w:p w:rsidR="00211574" w:rsidRDefault="00211574" w:rsidP="00211574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8F2569" w:rsidRDefault="008F2569" w:rsidP="00211574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8F2569" w:rsidRDefault="008F2569" w:rsidP="00211574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211574" w:rsidRPr="00763DD4" w:rsidRDefault="00AB1314" w:rsidP="00211574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>Information</w:t>
      </w:r>
      <w:r w:rsidR="00211574" w:rsidRPr="00763DD4">
        <w:rPr>
          <w:rFonts w:ascii="Times New Roman" w:hAnsi="Times New Roman"/>
          <w:spacing w:val="-3"/>
          <w:szCs w:val="24"/>
          <w:lang w:val="en-GB"/>
        </w:rPr>
        <w:t xml:space="preserve"> fields</w:t>
      </w:r>
      <w:r w:rsidRPr="00763DD4">
        <w:rPr>
          <w:rFonts w:ascii="Times New Roman" w:hAnsi="Times New Roman"/>
          <w:b/>
          <w:spacing w:val="-3"/>
          <w:szCs w:val="24"/>
          <w:lang w:val="en-GB"/>
        </w:rPr>
        <w:t xml:space="preserve">:  </w:t>
      </w:r>
      <w:r w:rsidR="00211574" w:rsidRPr="00763DD4">
        <w:rPr>
          <w:rFonts w:ascii="Times New Roman" w:hAnsi="Times New Roman"/>
          <w:spacing w:val="-3"/>
          <w:szCs w:val="24"/>
          <w:lang w:val="en-GB"/>
        </w:rPr>
        <w:t xml:space="preserve"> </w:t>
      </w:r>
      <w:r>
        <w:rPr>
          <w:rFonts w:ascii="Times New Roman" w:hAnsi="Times New Roman"/>
          <w:spacing w:val="-3"/>
          <w:szCs w:val="24"/>
          <w:lang w:val="en-GB"/>
        </w:rPr>
        <w:tab/>
      </w:r>
      <w:r w:rsidRPr="00211574">
        <w:rPr>
          <w:rFonts w:ascii="Times New Roman" w:hAnsi="Times New Roman"/>
          <w:b/>
          <w:i/>
          <w:spacing w:val="-3"/>
          <w:szCs w:val="24"/>
          <w:lang w:val="en-GB"/>
        </w:rPr>
        <w:t>1 mark</w:t>
      </w:r>
    </w:p>
    <w:p w:rsidR="009A46C4" w:rsidRDefault="009A46C4">
      <w:pPr>
        <w:rPr>
          <w:rFonts w:ascii="Times New Roman" w:hAnsi="Times New Roman"/>
        </w:rPr>
      </w:pPr>
    </w:p>
    <w:p w:rsidR="00322C30" w:rsidRPr="00D84A22" w:rsidRDefault="00322C30" w:rsidP="00322C30">
      <w:pPr>
        <w:rPr>
          <w:rFonts w:ascii="Times New Roman" w:hAnsi="Times New Roman"/>
          <w:b/>
        </w:rPr>
      </w:pPr>
      <w:r w:rsidRPr="00AB1314">
        <w:rPr>
          <w:rFonts w:ascii="Times New Roman" w:hAnsi="Times New Roman"/>
        </w:rPr>
        <w:t>Introduction: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="00AB1314">
        <w:rPr>
          <w:rFonts w:ascii="Times New Roman" w:hAnsi="Times New Roman"/>
          <w:b/>
        </w:rPr>
        <w:tab/>
      </w:r>
      <w:r w:rsidR="00F70171" w:rsidRPr="00D84A22">
        <w:rPr>
          <w:rFonts w:ascii="Times New Roman" w:hAnsi="Times New Roman"/>
          <w:b/>
        </w:rPr>
        <w:t>5</w:t>
      </w:r>
      <w:r w:rsidRPr="00D84A22">
        <w:rPr>
          <w:rFonts w:ascii="Times New Roman" w:hAnsi="Times New Roman"/>
          <w:b/>
        </w:rPr>
        <w:t xml:space="preserve"> </w:t>
      </w:r>
      <w:r w:rsidRPr="00D84A22">
        <w:rPr>
          <w:rFonts w:ascii="Times New Roman" w:hAnsi="Times New Roman"/>
          <w:b/>
          <w:i/>
        </w:rPr>
        <w:t>marks</w:t>
      </w:r>
    </w:p>
    <w:p w:rsidR="00322C30" w:rsidRDefault="00322C30">
      <w:pPr>
        <w:rPr>
          <w:rFonts w:ascii="Times New Roman" w:hAnsi="Times New Roman"/>
          <w:b/>
        </w:rPr>
      </w:pPr>
    </w:p>
    <w:p w:rsidR="00605188" w:rsidRDefault="009F6CF6" w:rsidP="00AB1314">
      <w:pPr>
        <w:rPr>
          <w:rFonts w:ascii="Times New Roman" w:hAnsi="Times New Roman"/>
        </w:rPr>
      </w:pPr>
      <w:r w:rsidRPr="00AB1314">
        <w:rPr>
          <w:rFonts w:ascii="Times New Roman" w:hAnsi="Times New Roman"/>
        </w:rPr>
        <w:t>Experimental Observations:</w:t>
      </w:r>
      <w:r w:rsidR="009D7EEB">
        <w:rPr>
          <w:rFonts w:ascii="Times New Roman" w:hAnsi="Times New Roman"/>
          <w:b/>
        </w:rPr>
        <w:t xml:space="preserve">  </w:t>
      </w:r>
      <w:r w:rsidR="008F2569">
        <w:rPr>
          <w:rFonts w:ascii="Times New Roman" w:hAnsi="Times New Roman"/>
          <w:b/>
          <w:i/>
        </w:rPr>
        <w:t>3</w:t>
      </w:r>
      <w:r w:rsidR="009D7EEB" w:rsidRPr="00C23758">
        <w:rPr>
          <w:rFonts w:ascii="Times New Roman" w:hAnsi="Times New Roman"/>
          <w:b/>
          <w:i/>
        </w:rPr>
        <w:t xml:space="preserve"> marks</w:t>
      </w:r>
      <w:r w:rsidR="00C23758" w:rsidRPr="00C23758">
        <w:rPr>
          <w:rFonts w:ascii="Times New Roman" w:hAnsi="Times New Roman"/>
          <w:b/>
          <w:i/>
        </w:rPr>
        <w:t xml:space="preserve"> </w:t>
      </w:r>
    </w:p>
    <w:p w:rsidR="00AB1314" w:rsidRDefault="00AB1314">
      <w:pPr>
        <w:rPr>
          <w:rFonts w:ascii="Times New Roman" w:hAnsi="Times New Roman"/>
          <w:b/>
        </w:rPr>
      </w:pPr>
    </w:p>
    <w:p w:rsidR="008F2569" w:rsidRDefault="008F2569">
      <w:pPr>
        <w:rPr>
          <w:rFonts w:ascii="Times New Roman" w:hAnsi="Times New Roman"/>
          <w:b/>
        </w:rPr>
      </w:pPr>
      <w:r w:rsidRPr="008F2569">
        <w:rPr>
          <w:rFonts w:ascii="Times New Roman" w:hAnsi="Times New Roman"/>
        </w:rPr>
        <w:t>Observation Table 1:</w:t>
      </w:r>
      <w:r>
        <w:rPr>
          <w:rFonts w:ascii="Times New Roman" w:hAnsi="Times New Roman"/>
          <w:b/>
        </w:rPr>
        <w:tab/>
      </w:r>
      <w:r w:rsidRPr="008F2569">
        <w:rPr>
          <w:rFonts w:ascii="Times New Roman" w:hAnsi="Times New Roman"/>
          <w:b/>
          <w:i/>
        </w:rPr>
        <w:t>2 marks</w:t>
      </w:r>
    </w:p>
    <w:p w:rsidR="008F2569" w:rsidRDefault="008F2569" w:rsidP="00AB1314">
      <w:pPr>
        <w:rPr>
          <w:rFonts w:ascii="Times New Roman" w:hAnsi="Times New Roman"/>
        </w:rPr>
      </w:pPr>
    </w:p>
    <w:p w:rsidR="002E4483" w:rsidRDefault="008F2569" w:rsidP="00AB131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Discussion </w:t>
      </w:r>
      <w:r w:rsidR="00C73F74">
        <w:rPr>
          <w:rFonts w:ascii="Times New Roman" w:hAnsi="Times New Roman"/>
        </w:rPr>
        <w:t xml:space="preserve">Table 2:  </w:t>
      </w:r>
      <w:r w:rsidR="00AB1314" w:rsidRPr="008F2569">
        <w:rPr>
          <w:rFonts w:ascii="Times New Roman" w:hAnsi="Times New Roman"/>
          <w:b/>
          <w:i/>
        </w:rPr>
        <w:t>2</w:t>
      </w:r>
      <w:r w:rsidR="00AB1314">
        <w:rPr>
          <w:rFonts w:ascii="Times New Roman" w:hAnsi="Times New Roman"/>
        </w:rPr>
        <w:t xml:space="preserve"> </w:t>
      </w:r>
      <w:r w:rsidR="00211574" w:rsidRPr="00211574">
        <w:rPr>
          <w:rFonts w:ascii="Times New Roman" w:hAnsi="Times New Roman"/>
          <w:b/>
          <w:i/>
        </w:rPr>
        <w:t>mark</w:t>
      </w:r>
      <w:r w:rsidR="00AB1314">
        <w:rPr>
          <w:rFonts w:ascii="Times New Roman" w:hAnsi="Times New Roman"/>
          <w:b/>
          <w:i/>
        </w:rPr>
        <w:t>s</w:t>
      </w:r>
    </w:p>
    <w:p w:rsidR="00C23758" w:rsidRDefault="00C23758">
      <w:pPr>
        <w:rPr>
          <w:rFonts w:ascii="Times New Roman" w:hAnsi="Times New Roman"/>
        </w:rPr>
      </w:pPr>
    </w:p>
    <w:p w:rsidR="008F2569" w:rsidRDefault="008F2569">
      <w:pPr>
        <w:rPr>
          <w:rFonts w:ascii="Times New Roman" w:hAnsi="Times New Roman"/>
        </w:rPr>
      </w:pPr>
      <w:r>
        <w:rPr>
          <w:rFonts w:ascii="Times New Roman" w:hAnsi="Times New Roman"/>
        </w:rPr>
        <w:t>Discussion questions:</w:t>
      </w:r>
    </w:p>
    <w:p w:rsidR="008F2569" w:rsidRDefault="008F2569">
      <w:pPr>
        <w:rPr>
          <w:rFonts w:ascii="Times New Roman" w:hAnsi="Times New Roman"/>
        </w:rPr>
      </w:pPr>
      <w:bookmarkStart w:id="0" w:name="_GoBack"/>
      <w:bookmarkEnd w:id="0"/>
    </w:p>
    <w:p w:rsidR="002E4483" w:rsidRPr="002E4483" w:rsidRDefault="00C73F74" w:rsidP="008F2569">
      <w:pPr>
        <w:spacing w:line="360" w:lineRule="auto"/>
        <w:ind w:firstLine="720"/>
        <w:rPr>
          <w:rFonts w:ascii="Times New Roman" w:hAnsi="Times New Roman"/>
          <w:i/>
          <w:color w:val="FF0000"/>
        </w:rPr>
      </w:pPr>
      <w:r>
        <w:rPr>
          <w:rFonts w:ascii="Times New Roman" w:hAnsi="Times New Roman"/>
        </w:rPr>
        <w:t>1.</w:t>
      </w:r>
      <w:r w:rsidR="00B96852">
        <w:rPr>
          <w:rFonts w:ascii="Times New Roman" w:hAnsi="Times New Roman"/>
        </w:rPr>
        <w:t xml:space="preserve"> </w:t>
      </w:r>
      <w:r w:rsidR="00AB1314">
        <w:rPr>
          <w:rFonts w:ascii="Times New Roman" w:hAnsi="Times New Roman"/>
        </w:rPr>
        <w:tab/>
      </w:r>
      <w:r w:rsidR="00AB1314" w:rsidRPr="00AB1314">
        <w:rPr>
          <w:rFonts w:ascii="Times New Roman" w:hAnsi="Times New Roman"/>
          <w:b/>
          <w:i/>
        </w:rPr>
        <w:t>3</w:t>
      </w:r>
      <w:r w:rsidR="002E4483" w:rsidRPr="00211574">
        <w:rPr>
          <w:rFonts w:ascii="Times New Roman" w:hAnsi="Times New Roman"/>
          <w:b/>
          <w:i/>
        </w:rPr>
        <w:t xml:space="preserve"> </w:t>
      </w:r>
      <w:r w:rsidR="002E4483" w:rsidRPr="00D84A22">
        <w:rPr>
          <w:rFonts w:ascii="Times New Roman" w:hAnsi="Times New Roman"/>
          <w:b/>
          <w:i/>
        </w:rPr>
        <w:t>mark</w:t>
      </w:r>
      <w:r w:rsidR="00F70171" w:rsidRPr="00D84A22">
        <w:rPr>
          <w:rFonts w:ascii="Times New Roman" w:hAnsi="Times New Roman"/>
          <w:b/>
          <w:i/>
        </w:rPr>
        <w:t>s</w:t>
      </w:r>
      <w:r w:rsidR="002E4483" w:rsidRPr="00D84A22">
        <w:rPr>
          <w:rFonts w:ascii="Times New Roman" w:hAnsi="Times New Roman"/>
          <w:i/>
        </w:rPr>
        <w:t xml:space="preserve"> </w:t>
      </w:r>
    </w:p>
    <w:p w:rsidR="00AA4835" w:rsidRDefault="00C73F74" w:rsidP="008F256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B96852">
        <w:rPr>
          <w:rFonts w:ascii="Times New Roman" w:hAnsi="Times New Roman"/>
        </w:rPr>
        <w:t xml:space="preserve"> </w:t>
      </w:r>
      <w:r w:rsidR="00AB1314">
        <w:rPr>
          <w:rFonts w:ascii="Times New Roman" w:hAnsi="Times New Roman"/>
        </w:rPr>
        <w:tab/>
      </w:r>
      <w:r w:rsidR="00AB1314" w:rsidRPr="00AB1314">
        <w:rPr>
          <w:rFonts w:ascii="Times New Roman" w:hAnsi="Times New Roman"/>
          <w:b/>
          <w:i/>
        </w:rPr>
        <w:t>3</w:t>
      </w:r>
      <w:r w:rsidR="00AB1314" w:rsidRPr="00211574">
        <w:rPr>
          <w:rFonts w:ascii="Times New Roman" w:hAnsi="Times New Roman"/>
          <w:b/>
          <w:i/>
        </w:rPr>
        <w:t xml:space="preserve"> </w:t>
      </w:r>
      <w:r w:rsidR="00AB1314" w:rsidRPr="00D84A22">
        <w:rPr>
          <w:rFonts w:ascii="Times New Roman" w:hAnsi="Times New Roman"/>
          <w:b/>
          <w:i/>
        </w:rPr>
        <w:t>marks</w:t>
      </w:r>
    </w:p>
    <w:p w:rsidR="002E4483" w:rsidRDefault="00E2231D" w:rsidP="008F256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B96852">
        <w:rPr>
          <w:rFonts w:ascii="Times New Roman" w:hAnsi="Times New Roman"/>
        </w:rPr>
        <w:t xml:space="preserve"> </w:t>
      </w:r>
      <w:r w:rsidR="00AB1314">
        <w:rPr>
          <w:rFonts w:ascii="Times New Roman" w:hAnsi="Times New Roman"/>
        </w:rPr>
        <w:tab/>
      </w:r>
      <w:r w:rsidR="00211574">
        <w:rPr>
          <w:rFonts w:ascii="Times New Roman" w:hAnsi="Times New Roman"/>
          <w:b/>
          <w:i/>
        </w:rPr>
        <w:t>1</w:t>
      </w:r>
      <w:r w:rsidR="002E4483" w:rsidRPr="00D84A22">
        <w:rPr>
          <w:rFonts w:ascii="Times New Roman" w:hAnsi="Times New Roman"/>
          <w:b/>
          <w:i/>
        </w:rPr>
        <w:t xml:space="preserve"> mark</w:t>
      </w:r>
    </w:p>
    <w:p w:rsidR="00322C30" w:rsidRPr="00D84A22" w:rsidRDefault="00322C30" w:rsidP="008F2569">
      <w:pPr>
        <w:spacing w:line="36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4. </w:t>
      </w:r>
      <w:r w:rsidR="00AB1314">
        <w:rPr>
          <w:rFonts w:ascii="Times New Roman" w:hAnsi="Times New Roman"/>
        </w:rPr>
        <w:tab/>
        <w:t xml:space="preserve">Define:  </w:t>
      </w:r>
      <w:r w:rsidR="00AB1314">
        <w:rPr>
          <w:rFonts w:ascii="Times New Roman" w:hAnsi="Times New Roman"/>
        </w:rPr>
        <w:tab/>
      </w:r>
      <w:r w:rsidR="00AB1314" w:rsidRPr="008F2569">
        <w:rPr>
          <w:rFonts w:ascii="Times New Roman" w:hAnsi="Times New Roman"/>
          <w:b/>
          <w:i/>
        </w:rPr>
        <w:t>4 marks</w:t>
      </w:r>
    </w:p>
    <w:p w:rsidR="00D84A22" w:rsidRDefault="008F2569" w:rsidP="008F256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B1314">
        <w:rPr>
          <w:rFonts w:ascii="Times New Roman" w:hAnsi="Times New Roman"/>
        </w:rPr>
        <w:tab/>
        <w:t>Label:</w:t>
      </w:r>
      <w:r w:rsidR="00AB1314">
        <w:rPr>
          <w:rFonts w:ascii="Times New Roman" w:hAnsi="Times New Roman"/>
        </w:rPr>
        <w:tab/>
      </w:r>
      <w:r w:rsidR="00AB1314">
        <w:rPr>
          <w:rFonts w:ascii="Times New Roman" w:hAnsi="Times New Roman"/>
        </w:rPr>
        <w:tab/>
      </w:r>
      <w:r w:rsidR="00AB1314" w:rsidRPr="008F2569">
        <w:rPr>
          <w:rFonts w:ascii="Times New Roman" w:hAnsi="Times New Roman"/>
          <w:b/>
          <w:i/>
        </w:rPr>
        <w:t>2 marks</w:t>
      </w:r>
    </w:p>
    <w:p w:rsidR="00D84A22" w:rsidRDefault="008F2569" w:rsidP="008F256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B1314">
        <w:rPr>
          <w:rFonts w:ascii="Times New Roman" w:hAnsi="Times New Roman"/>
        </w:rPr>
        <w:tab/>
        <w:t>Significance:</w:t>
      </w:r>
      <w:r w:rsidR="00AB1314">
        <w:rPr>
          <w:rFonts w:ascii="Times New Roman" w:hAnsi="Times New Roman"/>
        </w:rPr>
        <w:tab/>
      </w:r>
      <w:r w:rsidR="00AB1314" w:rsidRPr="008F2569">
        <w:rPr>
          <w:rFonts w:ascii="Times New Roman" w:hAnsi="Times New Roman"/>
          <w:b/>
          <w:i/>
        </w:rPr>
        <w:t>2 marks</w:t>
      </w:r>
    </w:p>
    <w:p w:rsidR="00283BC0" w:rsidRPr="002E4483" w:rsidRDefault="00D154B4" w:rsidP="008F2569">
      <w:pPr>
        <w:spacing w:line="36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>5</w:t>
      </w:r>
      <w:r w:rsidR="00E2231D">
        <w:rPr>
          <w:rFonts w:ascii="Times New Roman" w:hAnsi="Times New Roman"/>
        </w:rPr>
        <w:t>.</w:t>
      </w:r>
      <w:r w:rsidR="00F3132A">
        <w:rPr>
          <w:rFonts w:ascii="Times New Roman" w:hAnsi="Times New Roman"/>
          <w:b/>
          <w:i/>
          <w:color w:val="FF0000"/>
        </w:rPr>
        <w:tab/>
      </w:r>
      <w:r w:rsidR="00211574">
        <w:rPr>
          <w:rFonts w:ascii="Times New Roman" w:hAnsi="Times New Roman"/>
          <w:b/>
          <w:i/>
        </w:rPr>
        <w:t>3</w:t>
      </w:r>
      <w:r w:rsidR="002E4483" w:rsidRPr="00D84A22">
        <w:rPr>
          <w:rFonts w:ascii="Times New Roman" w:hAnsi="Times New Roman"/>
          <w:b/>
          <w:i/>
        </w:rPr>
        <w:t xml:space="preserve"> marks</w:t>
      </w:r>
    </w:p>
    <w:p w:rsidR="00D84A22" w:rsidRDefault="00D154B4" w:rsidP="008F256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="008F2569">
        <w:rPr>
          <w:rFonts w:ascii="Times New Roman" w:hAnsi="Times New Roman"/>
        </w:rPr>
        <w:tab/>
      </w:r>
      <w:r w:rsidRPr="00D84A22">
        <w:rPr>
          <w:rFonts w:ascii="Times New Roman" w:hAnsi="Times New Roman"/>
          <w:b/>
          <w:i/>
        </w:rPr>
        <w:t xml:space="preserve">3 marks </w:t>
      </w:r>
    </w:p>
    <w:p w:rsidR="00A22A77" w:rsidRDefault="00D154B4" w:rsidP="008F256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C73F74">
        <w:rPr>
          <w:rFonts w:ascii="Times New Roman" w:hAnsi="Times New Roman"/>
        </w:rPr>
        <w:t>.</w:t>
      </w:r>
      <w:r w:rsidR="00B96852">
        <w:rPr>
          <w:rFonts w:ascii="Times New Roman" w:hAnsi="Times New Roman"/>
        </w:rPr>
        <w:t xml:space="preserve"> </w:t>
      </w:r>
      <w:r w:rsidR="008F2569">
        <w:rPr>
          <w:rFonts w:ascii="Times New Roman" w:hAnsi="Times New Roman"/>
        </w:rPr>
        <w:tab/>
      </w:r>
      <w:r w:rsidR="00F70171" w:rsidRPr="00D84A22">
        <w:rPr>
          <w:rFonts w:ascii="Times New Roman" w:hAnsi="Times New Roman"/>
          <w:b/>
          <w:i/>
        </w:rPr>
        <w:t>3</w:t>
      </w:r>
      <w:r w:rsidR="00B96852" w:rsidRPr="00D84A22">
        <w:rPr>
          <w:rFonts w:ascii="Times New Roman" w:hAnsi="Times New Roman"/>
          <w:b/>
          <w:i/>
        </w:rPr>
        <w:t xml:space="preserve"> marks </w:t>
      </w:r>
    </w:p>
    <w:p w:rsidR="00D5173F" w:rsidRPr="00B96852" w:rsidRDefault="00D154B4" w:rsidP="008F256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C73F74">
        <w:rPr>
          <w:rFonts w:ascii="Times New Roman" w:hAnsi="Times New Roman"/>
        </w:rPr>
        <w:t>.</w:t>
      </w:r>
      <w:r w:rsidR="00B96852">
        <w:rPr>
          <w:rFonts w:ascii="Times New Roman" w:hAnsi="Times New Roman"/>
        </w:rPr>
        <w:t xml:space="preserve"> </w:t>
      </w:r>
      <w:r w:rsidR="008F2569">
        <w:rPr>
          <w:rFonts w:ascii="Times New Roman" w:hAnsi="Times New Roman"/>
        </w:rPr>
        <w:tab/>
      </w:r>
      <w:r w:rsidR="00F70171" w:rsidRPr="00D84A22">
        <w:rPr>
          <w:rFonts w:ascii="Times New Roman" w:hAnsi="Times New Roman"/>
          <w:b/>
          <w:i/>
        </w:rPr>
        <w:t>3</w:t>
      </w:r>
      <w:r w:rsidR="00B96852" w:rsidRPr="00D84A22">
        <w:rPr>
          <w:rFonts w:ascii="Times New Roman" w:hAnsi="Times New Roman"/>
          <w:b/>
          <w:i/>
        </w:rPr>
        <w:t xml:space="preserve"> marks total</w:t>
      </w:r>
      <w:r w:rsidR="00D5173F" w:rsidRPr="00D84A22">
        <w:rPr>
          <w:rFonts w:ascii="Times New Roman" w:hAnsi="Times New Roman"/>
          <w:b/>
          <w:i/>
        </w:rPr>
        <w:t xml:space="preserve">  </w:t>
      </w:r>
    </w:p>
    <w:p w:rsidR="008F2569" w:rsidRDefault="008F2569" w:rsidP="00B96852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C23758" w:rsidRPr="00D1435B" w:rsidRDefault="00B96852" w:rsidP="008F2569">
      <w:pPr>
        <w:tabs>
          <w:tab w:val="left" w:pos="-720"/>
        </w:tabs>
        <w:suppressAutoHyphens/>
        <w:jc w:val="both"/>
        <w:rPr>
          <w:rFonts w:ascii="Times New Roman" w:hAnsi="Times New Roman"/>
          <w:i/>
          <w:szCs w:val="24"/>
        </w:rPr>
      </w:pPr>
      <w:r w:rsidRPr="008F2569">
        <w:rPr>
          <w:rFonts w:ascii="Times New Roman" w:hAnsi="Times New Roman"/>
          <w:szCs w:val="24"/>
        </w:rPr>
        <w:t>Conclusions:</w:t>
      </w:r>
      <w:r w:rsidRPr="00F35BC4">
        <w:rPr>
          <w:rFonts w:ascii="Times New Roman" w:hAnsi="Times New Roman"/>
          <w:b/>
          <w:szCs w:val="24"/>
        </w:rPr>
        <w:t xml:space="preserve">  </w:t>
      </w:r>
      <w:r w:rsidR="00F70171">
        <w:rPr>
          <w:rFonts w:ascii="Times New Roman" w:hAnsi="Times New Roman"/>
          <w:b/>
          <w:i/>
          <w:szCs w:val="24"/>
        </w:rPr>
        <w:t>4</w:t>
      </w:r>
      <w:r w:rsidRPr="00AA4835">
        <w:rPr>
          <w:rFonts w:ascii="Times New Roman" w:hAnsi="Times New Roman"/>
          <w:b/>
          <w:i/>
          <w:szCs w:val="24"/>
        </w:rPr>
        <w:t xml:space="preserve"> marks</w:t>
      </w:r>
      <w:r w:rsidR="00AA4835">
        <w:rPr>
          <w:rFonts w:ascii="Times New Roman" w:hAnsi="Times New Roman"/>
          <w:b/>
          <w:i/>
          <w:szCs w:val="24"/>
        </w:rPr>
        <w:t xml:space="preserve"> </w:t>
      </w:r>
    </w:p>
    <w:p w:rsidR="00B96852" w:rsidRDefault="00B96852">
      <w:pPr>
        <w:rPr>
          <w:rFonts w:ascii="Times New Roman" w:hAnsi="Times New Roman"/>
        </w:rPr>
      </w:pPr>
    </w:p>
    <w:p w:rsidR="002528B8" w:rsidRPr="008F2569" w:rsidRDefault="00A22A77" w:rsidP="00A22A77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lang w:val="en-GB"/>
        </w:rPr>
      </w:pPr>
      <w:r w:rsidRPr="008F2569">
        <w:rPr>
          <w:rFonts w:ascii="Times New Roman" w:hAnsi="Times New Roman"/>
          <w:spacing w:val="-3"/>
          <w:szCs w:val="24"/>
          <w:lang w:val="en-GB"/>
        </w:rPr>
        <w:t>References:</w:t>
      </w:r>
      <w:r w:rsidR="008F2569" w:rsidRPr="008F2569">
        <w:rPr>
          <w:rFonts w:ascii="Times New Roman" w:hAnsi="Times New Roman"/>
          <w:spacing w:val="-3"/>
          <w:szCs w:val="24"/>
          <w:lang w:val="en-GB"/>
        </w:rPr>
        <w:t xml:space="preserve">  </w:t>
      </w:r>
      <w:r w:rsidR="002528B8" w:rsidRPr="008F2569">
        <w:rPr>
          <w:rFonts w:ascii="Times New Roman" w:hAnsi="Times New Roman"/>
          <w:i/>
          <w:spacing w:val="-3"/>
          <w:szCs w:val="24"/>
          <w:lang w:val="en-GB"/>
        </w:rPr>
        <w:t>-1 if no references are included</w:t>
      </w:r>
    </w:p>
    <w:p w:rsidR="00B96852" w:rsidRPr="00D1435B" w:rsidRDefault="00B96852" w:rsidP="00A22A77">
      <w:pPr>
        <w:tabs>
          <w:tab w:val="left" w:pos="-720"/>
        </w:tabs>
        <w:suppressAutoHyphens/>
        <w:jc w:val="both"/>
        <w:rPr>
          <w:rFonts w:ascii="Times New Roman" w:hAnsi="Times New Roman"/>
          <w:i/>
          <w:spacing w:val="-3"/>
          <w:szCs w:val="24"/>
          <w:lang w:val="en-GB"/>
        </w:rPr>
      </w:pPr>
    </w:p>
    <w:p w:rsidR="00B96852" w:rsidRDefault="00B96852" w:rsidP="00B96852">
      <w:p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zCs w:val="24"/>
        </w:rPr>
      </w:pPr>
      <w:r w:rsidRPr="008F2569">
        <w:rPr>
          <w:rFonts w:ascii="Times New Roman" w:hAnsi="Times New Roman"/>
          <w:szCs w:val="24"/>
        </w:rPr>
        <w:t>Clarity and Understanding:</w:t>
      </w:r>
      <w:r w:rsidRPr="00D1435B">
        <w:rPr>
          <w:rFonts w:ascii="Times New Roman" w:hAnsi="Times New Roman"/>
          <w:b/>
          <w:szCs w:val="24"/>
        </w:rPr>
        <w:t xml:space="preserve">  </w:t>
      </w:r>
      <w:r w:rsidR="00F70171" w:rsidRPr="00D1435B">
        <w:rPr>
          <w:rFonts w:ascii="Times New Roman" w:hAnsi="Times New Roman"/>
          <w:b/>
          <w:i/>
          <w:szCs w:val="24"/>
        </w:rPr>
        <w:t xml:space="preserve">3 </w:t>
      </w:r>
      <w:r w:rsidRPr="00D1435B">
        <w:rPr>
          <w:rFonts w:ascii="Times New Roman" w:hAnsi="Times New Roman"/>
          <w:b/>
          <w:i/>
          <w:szCs w:val="24"/>
        </w:rPr>
        <w:t>marks</w:t>
      </w:r>
      <w:r w:rsidR="00AA4835" w:rsidRPr="00D1435B">
        <w:rPr>
          <w:rFonts w:ascii="Times New Roman" w:hAnsi="Times New Roman"/>
          <w:b/>
          <w:i/>
          <w:szCs w:val="24"/>
        </w:rPr>
        <w:t xml:space="preserve"> </w:t>
      </w:r>
    </w:p>
    <w:p w:rsidR="008F2569" w:rsidRPr="00D1435B" w:rsidRDefault="008F2569" w:rsidP="00B96852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B96852" w:rsidRPr="00D1435B" w:rsidRDefault="00B96852" w:rsidP="00B96852">
      <w:p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zCs w:val="24"/>
        </w:rPr>
      </w:pPr>
      <w:r w:rsidRPr="008F2569">
        <w:rPr>
          <w:rFonts w:ascii="Times New Roman" w:hAnsi="Times New Roman"/>
          <w:szCs w:val="24"/>
        </w:rPr>
        <w:t>Procedur</w:t>
      </w:r>
      <w:r w:rsidR="006C02AF" w:rsidRPr="008F2569">
        <w:rPr>
          <w:rFonts w:ascii="Times New Roman" w:hAnsi="Times New Roman"/>
          <w:szCs w:val="24"/>
        </w:rPr>
        <w:t>e</w:t>
      </w:r>
      <w:r w:rsidRPr="008F2569">
        <w:rPr>
          <w:rFonts w:ascii="Times New Roman" w:hAnsi="Times New Roman"/>
          <w:szCs w:val="24"/>
        </w:rPr>
        <w:t xml:space="preserve"> Summary:</w:t>
      </w:r>
      <w:r w:rsidRPr="00D1435B">
        <w:rPr>
          <w:rFonts w:ascii="Times New Roman" w:hAnsi="Times New Roman"/>
          <w:b/>
          <w:szCs w:val="24"/>
        </w:rPr>
        <w:t xml:space="preserve">  </w:t>
      </w:r>
      <w:r w:rsidR="00AA4835" w:rsidRPr="00D1435B">
        <w:rPr>
          <w:rFonts w:ascii="Times New Roman" w:hAnsi="Times New Roman"/>
          <w:b/>
          <w:i/>
          <w:szCs w:val="24"/>
        </w:rPr>
        <w:t>3</w:t>
      </w:r>
      <w:r w:rsidR="00F70171" w:rsidRPr="00D1435B">
        <w:rPr>
          <w:rFonts w:ascii="Times New Roman" w:hAnsi="Times New Roman"/>
          <w:b/>
          <w:i/>
          <w:szCs w:val="24"/>
        </w:rPr>
        <w:t xml:space="preserve"> </w:t>
      </w:r>
      <w:r w:rsidRPr="00D1435B">
        <w:rPr>
          <w:rFonts w:ascii="Times New Roman" w:hAnsi="Times New Roman"/>
          <w:b/>
          <w:i/>
          <w:szCs w:val="24"/>
        </w:rPr>
        <w:t>marks</w:t>
      </w:r>
      <w:r w:rsidR="00AA4835" w:rsidRPr="00D1435B">
        <w:rPr>
          <w:rFonts w:ascii="Times New Roman" w:hAnsi="Times New Roman"/>
          <w:b/>
          <w:i/>
          <w:szCs w:val="24"/>
        </w:rPr>
        <w:t xml:space="preserve"> </w:t>
      </w:r>
    </w:p>
    <w:sectPr w:rsidR="00B96852" w:rsidRPr="00D1435B" w:rsidSect="008F2569">
      <w:type w:val="continuous"/>
      <w:pgSz w:w="12240" w:h="15840" w:code="1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4010"/>
    <w:multiLevelType w:val="hybridMultilevel"/>
    <w:tmpl w:val="D1040DF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081"/>
    <w:multiLevelType w:val="hybridMultilevel"/>
    <w:tmpl w:val="72A6CDD0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7FB8"/>
    <w:multiLevelType w:val="hybridMultilevel"/>
    <w:tmpl w:val="3392F2A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C36AA"/>
    <w:multiLevelType w:val="hybridMultilevel"/>
    <w:tmpl w:val="87B80412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4A2"/>
    <w:multiLevelType w:val="hybridMultilevel"/>
    <w:tmpl w:val="6F7453B6"/>
    <w:lvl w:ilvl="0" w:tplc="1009000F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A0F3B"/>
    <w:multiLevelType w:val="hybridMultilevel"/>
    <w:tmpl w:val="3DCACE76"/>
    <w:lvl w:ilvl="0" w:tplc="10090015">
      <w:start w:val="1"/>
      <w:numFmt w:val="upp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3BC8"/>
    <w:multiLevelType w:val="multilevel"/>
    <w:tmpl w:val="974485BE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2BF"/>
    <w:multiLevelType w:val="hybridMultilevel"/>
    <w:tmpl w:val="F086D10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E46"/>
    <w:multiLevelType w:val="hybridMultilevel"/>
    <w:tmpl w:val="2E783B3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84CF3"/>
    <w:multiLevelType w:val="hybridMultilevel"/>
    <w:tmpl w:val="9C72406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107F"/>
    <w:multiLevelType w:val="hybridMultilevel"/>
    <w:tmpl w:val="F2A2D63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6A6D"/>
    <w:multiLevelType w:val="hybridMultilevel"/>
    <w:tmpl w:val="68E0E202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9434C"/>
    <w:multiLevelType w:val="hybridMultilevel"/>
    <w:tmpl w:val="F482AB2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761C"/>
    <w:multiLevelType w:val="hybridMultilevel"/>
    <w:tmpl w:val="BD9454D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3089D"/>
    <w:multiLevelType w:val="hybridMultilevel"/>
    <w:tmpl w:val="453A29DE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2FCF"/>
    <w:multiLevelType w:val="hybridMultilevel"/>
    <w:tmpl w:val="C7BC0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05D41"/>
    <w:multiLevelType w:val="multilevel"/>
    <w:tmpl w:val="FD5C39E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45004"/>
    <w:multiLevelType w:val="hybridMultilevel"/>
    <w:tmpl w:val="FF52703A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73576"/>
    <w:multiLevelType w:val="multilevel"/>
    <w:tmpl w:val="F482AB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0704F"/>
    <w:multiLevelType w:val="hybridMultilevel"/>
    <w:tmpl w:val="A15CD15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46416"/>
    <w:multiLevelType w:val="hybridMultilevel"/>
    <w:tmpl w:val="D1AA06E2"/>
    <w:lvl w:ilvl="0" w:tplc="7750B21A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7D3068C0"/>
    <w:multiLevelType w:val="hybridMultilevel"/>
    <w:tmpl w:val="50A41D7C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2"/>
  </w:num>
  <w:num w:numId="5">
    <w:abstractNumId w:val="18"/>
  </w:num>
  <w:num w:numId="6">
    <w:abstractNumId w:val="5"/>
  </w:num>
  <w:num w:numId="7">
    <w:abstractNumId w:val="16"/>
  </w:num>
  <w:num w:numId="8">
    <w:abstractNumId w:val="6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4"/>
  </w:num>
  <w:num w:numId="15">
    <w:abstractNumId w:val="11"/>
  </w:num>
  <w:num w:numId="16">
    <w:abstractNumId w:val="1"/>
  </w:num>
  <w:num w:numId="17">
    <w:abstractNumId w:val="2"/>
  </w:num>
  <w:num w:numId="18">
    <w:abstractNumId w:val="7"/>
  </w:num>
  <w:num w:numId="19">
    <w:abstractNumId w:val="10"/>
  </w:num>
  <w:num w:numId="20">
    <w:abstractNumId w:val="8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D2"/>
    <w:rsid w:val="0000241B"/>
    <w:rsid w:val="00007788"/>
    <w:rsid w:val="00017D83"/>
    <w:rsid w:val="00027DF3"/>
    <w:rsid w:val="00047287"/>
    <w:rsid w:val="00057B32"/>
    <w:rsid w:val="00057F26"/>
    <w:rsid w:val="00062031"/>
    <w:rsid w:val="00090242"/>
    <w:rsid w:val="00092979"/>
    <w:rsid w:val="000A03E8"/>
    <w:rsid w:val="000A66C5"/>
    <w:rsid w:val="000B07C0"/>
    <w:rsid w:val="000B2C48"/>
    <w:rsid w:val="000C2A0D"/>
    <w:rsid w:val="000D50C8"/>
    <w:rsid w:val="000E36DA"/>
    <w:rsid w:val="000E42B5"/>
    <w:rsid w:val="000E56B2"/>
    <w:rsid w:val="000E6977"/>
    <w:rsid w:val="000E6B4C"/>
    <w:rsid w:val="000E7726"/>
    <w:rsid w:val="000F1D15"/>
    <w:rsid w:val="000F3868"/>
    <w:rsid w:val="000F40C5"/>
    <w:rsid w:val="000F7B63"/>
    <w:rsid w:val="00107914"/>
    <w:rsid w:val="001211F6"/>
    <w:rsid w:val="001224D2"/>
    <w:rsid w:val="001306C2"/>
    <w:rsid w:val="00131F3E"/>
    <w:rsid w:val="00160849"/>
    <w:rsid w:val="001727D1"/>
    <w:rsid w:val="0017382E"/>
    <w:rsid w:val="0017484F"/>
    <w:rsid w:val="00194DC0"/>
    <w:rsid w:val="001A0EA7"/>
    <w:rsid w:val="001A2A10"/>
    <w:rsid w:val="001A783E"/>
    <w:rsid w:val="001E1CD0"/>
    <w:rsid w:val="001E4B8E"/>
    <w:rsid w:val="001F328B"/>
    <w:rsid w:val="001F47EA"/>
    <w:rsid w:val="001F78E6"/>
    <w:rsid w:val="00201580"/>
    <w:rsid w:val="00202181"/>
    <w:rsid w:val="002032C4"/>
    <w:rsid w:val="00203B7D"/>
    <w:rsid w:val="00205FEF"/>
    <w:rsid w:val="0020792B"/>
    <w:rsid w:val="00211574"/>
    <w:rsid w:val="00225EB5"/>
    <w:rsid w:val="002320A6"/>
    <w:rsid w:val="00235E58"/>
    <w:rsid w:val="002528B8"/>
    <w:rsid w:val="00254B64"/>
    <w:rsid w:val="00261377"/>
    <w:rsid w:val="00283BC0"/>
    <w:rsid w:val="002C081D"/>
    <w:rsid w:val="002D0831"/>
    <w:rsid w:val="002D20CD"/>
    <w:rsid w:val="002D2A3E"/>
    <w:rsid w:val="002E4483"/>
    <w:rsid w:val="002E4772"/>
    <w:rsid w:val="002E61AC"/>
    <w:rsid w:val="002F2436"/>
    <w:rsid w:val="002F7B92"/>
    <w:rsid w:val="003031A4"/>
    <w:rsid w:val="00316734"/>
    <w:rsid w:val="003207E4"/>
    <w:rsid w:val="00322C30"/>
    <w:rsid w:val="003273E4"/>
    <w:rsid w:val="003315FE"/>
    <w:rsid w:val="00350CCE"/>
    <w:rsid w:val="0035536C"/>
    <w:rsid w:val="00371E91"/>
    <w:rsid w:val="0037483B"/>
    <w:rsid w:val="00376500"/>
    <w:rsid w:val="00383524"/>
    <w:rsid w:val="00387A18"/>
    <w:rsid w:val="00391567"/>
    <w:rsid w:val="00391FF9"/>
    <w:rsid w:val="00396C99"/>
    <w:rsid w:val="003A32CD"/>
    <w:rsid w:val="003A5FD2"/>
    <w:rsid w:val="003C1ECF"/>
    <w:rsid w:val="003C3AD3"/>
    <w:rsid w:val="003C4478"/>
    <w:rsid w:val="003D4E10"/>
    <w:rsid w:val="003E7A0F"/>
    <w:rsid w:val="0040133F"/>
    <w:rsid w:val="00401873"/>
    <w:rsid w:val="00425765"/>
    <w:rsid w:val="004369F4"/>
    <w:rsid w:val="00452E4C"/>
    <w:rsid w:val="00452EFA"/>
    <w:rsid w:val="004620DE"/>
    <w:rsid w:val="004649CE"/>
    <w:rsid w:val="00472991"/>
    <w:rsid w:val="004743CB"/>
    <w:rsid w:val="00480402"/>
    <w:rsid w:val="00484607"/>
    <w:rsid w:val="004C3985"/>
    <w:rsid w:val="004D2919"/>
    <w:rsid w:val="004E37F0"/>
    <w:rsid w:val="004F5B6B"/>
    <w:rsid w:val="0050357B"/>
    <w:rsid w:val="00506925"/>
    <w:rsid w:val="00515EC8"/>
    <w:rsid w:val="00521D25"/>
    <w:rsid w:val="00526F65"/>
    <w:rsid w:val="005327B2"/>
    <w:rsid w:val="0053561C"/>
    <w:rsid w:val="005477DD"/>
    <w:rsid w:val="005B1FF1"/>
    <w:rsid w:val="005B3B0F"/>
    <w:rsid w:val="005B745A"/>
    <w:rsid w:val="005C0B51"/>
    <w:rsid w:val="005C760F"/>
    <w:rsid w:val="005D3E77"/>
    <w:rsid w:val="005E100B"/>
    <w:rsid w:val="00605188"/>
    <w:rsid w:val="006113B3"/>
    <w:rsid w:val="00620783"/>
    <w:rsid w:val="00624338"/>
    <w:rsid w:val="00624541"/>
    <w:rsid w:val="00625279"/>
    <w:rsid w:val="0063622E"/>
    <w:rsid w:val="00640F46"/>
    <w:rsid w:val="00642833"/>
    <w:rsid w:val="006473CB"/>
    <w:rsid w:val="00651151"/>
    <w:rsid w:val="006536CC"/>
    <w:rsid w:val="00655329"/>
    <w:rsid w:val="0066636A"/>
    <w:rsid w:val="00670198"/>
    <w:rsid w:val="006709C3"/>
    <w:rsid w:val="006758CE"/>
    <w:rsid w:val="0068124B"/>
    <w:rsid w:val="006C02AF"/>
    <w:rsid w:val="006C20B7"/>
    <w:rsid w:val="006C33C4"/>
    <w:rsid w:val="006C3EA4"/>
    <w:rsid w:val="006E0A9E"/>
    <w:rsid w:val="006E3847"/>
    <w:rsid w:val="006E64E6"/>
    <w:rsid w:val="006F54C8"/>
    <w:rsid w:val="00702A6E"/>
    <w:rsid w:val="00714318"/>
    <w:rsid w:val="00715BB0"/>
    <w:rsid w:val="00723BE4"/>
    <w:rsid w:val="007272D5"/>
    <w:rsid w:val="00733A1B"/>
    <w:rsid w:val="00747AB2"/>
    <w:rsid w:val="00761509"/>
    <w:rsid w:val="007628CA"/>
    <w:rsid w:val="00772068"/>
    <w:rsid w:val="0078024D"/>
    <w:rsid w:val="00791BF9"/>
    <w:rsid w:val="007A5A4E"/>
    <w:rsid w:val="007D2897"/>
    <w:rsid w:val="007D5027"/>
    <w:rsid w:val="007F5398"/>
    <w:rsid w:val="007F6CB7"/>
    <w:rsid w:val="00805760"/>
    <w:rsid w:val="0081070A"/>
    <w:rsid w:val="008127E5"/>
    <w:rsid w:val="00822944"/>
    <w:rsid w:val="00822A0A"/>
    <w:rsid w:val="0082409B"/>
    <w:rsid w:val="008256A5"/>
    <w:rsid w:val="0082656D"/>
    <w:rsid w:val="00832432"/>
    <w:rsid w:val="008339D2"/>
    <w:rsid w:val="008413B9"/>
    <w:rsid w:val="00844AAB"/>
    <w:rsid w:val="00850078"/>
    <w:rsid w:val="008603B1"/>
    <w:rsid w:val="008800D7"/>
    <w:rsid w:val="00881E78"/>
    <w:rsid w:val="00882DEB"/>
    <w:rsid w:val="00883BDA"/>
    <w:rsid w:val="00885B74"/>
    <w:rsid w:val="008A1666"/>
    <w:rsid w:val="008B0667"/>
    <w:rsid w:val="008C1E62"/>
    <w:rsid w:val="008C4FDE"/>
    <w:rsid w:val="008D30B6"/>
    <w:rsid w:val="008D5922"/>
    <w:rsid w:val="008D7BF9"/>
    <w:rsid w:val="008E1338"/>
    <w:rsid w:val="008E2E4D"/>
    <w:rsid w:val="008E317F"/>
    <w:rsid w:val="008F0907"/>
    <w:rsid w:val="008F2569"/>
    <w:rsid w:val="008F4363"/>
    <w:rsid w:val="008F4AB8"/>
    <w:rsid w:val="0090057C"/>
    <w:rsid w:val="009014F6"/>
    <w:rsid w:val="009030F3"/>
    <w:rsid w:val="00903682"/>
    <w:rsid w:val="00903F6A"/>
    <w:rsid w:val="00910BD6"/>
    <w:rsid w:val="00915AA1"/>
    <w:rsid w:val="00916ABD"/>
    <w:rsid w:val="00930048"/>
    <w:rsid w:val="00934124"/>
    <w:rsid w:val="00937E6D"/>
    <w:rsid w:val="00941E1D"/>
    <w:rsid w:val="00943CCD"/>
    <w:rsid w:val="009470B6"/>
    <w:rsid w:val="00947F76"/>
    <w:rsid w:val="00952942"/>
    <w:rsid w:val="00957FBF"/>
    <w:rsid w:val="00965F4C"/>
    <w:rsid w:val="00972C3A"/>
    <w:rsid w:val="009735DB"/>
    <w:rsid w:val="0098231E"/>
    <w:rsid w:val="00984B08"/>
    <w:rsid w:val="009A16B0"/>
    <w:rsid w:val="009A46C4"/>
    <w:rsid w:val="009C4B4F"/>
    <w:rsid w:val="009C5F4F"/>
    <w:rsid w:val="009C6761"/>
    <w:rsid w:val="009D1CD5"/>
    <w:rsid w:val="009D52B2"/>
    <w:rsid w:val="009D7EEB"/>
    <w:rsid w:val="009E2BEB"/>
    <w:rsid w:val="009E6A98"/>
    <w:rsid w:val="009F2F39"/>
    <w:rsid w:val="009F48B2"/>
    <w:rsid w:val="009F6672"/>
    <w:rsid w:val="009F6CF6"/>
    <w:rsid w:val="00A027AA"/>
    <w:rsid w:val="00A14F0B"/>
    <w:rsid w:val="00A22881"/>
    <w:rsid w:val="00A22A77"/>
    <w:rsid w:val="00A4723D"/>
    <w:rsid w:val="00A5302C"/>
    <w:rsid w:val="00A5402A"/>
    <w:rsid w:val="00A557E0"/>
    <w:rsid w:val="00A73A45"/>
    <w:rsid w:val="00A74622"/>
    <w:rsid w:val="00A80C42"/>
    <w:rsid w:val="00A91759"/>
    <w:rsid w:val="00A9450F"/>
    <w:rsid w:val="00A9471A"/>
    <w:rsid w:val="00AA2E5D"/>
    <w:rsid w:val="00AA4835"/>
    <w:rsid w:val="00AA48B7"/>
    <w:rsid w:val="00AA58F0"/>
    <w:rsid w:val="00AB1314"/>
    <w:rsid w:val="00AB207E"/>
    <w:rsid w:val="00AB6534"/>
    <w:rsid w:val="00AB6D7B"/>
    <w:rsid w:val="00AC18D8"/>
    <w:rsid w:val="00AC1E4A"/>
    <w:rsid w:val="00AC3406"/>
    <w:rsid w:val="00AC3565"/>
    <w:rsid w:val="00AC7EF4"/>
    <w:rsid w:val="00AD5081"/>
    <w:rsid w:val="00AD6D0D"/>
    <w:rsid w:val="00AE4375"/>
    <w:rsid w:val="00AE4E1C"/>
    <w:rsid w:val="00AE5335"/>
    <w:rsid w:val="00AE7EB0"/>
    <w:rsid w:val="00AF009D"/>
    <w:rsid w:val="00AF4882"/>
    <w:rsid w:val="00B279C2"/>
    <w:rsid w:val="00B31F29"/>
    <w:rsid w:val="00B32D5E"/>
    <w:rsid w:val="00B36801"/>
    <w:rsid w:val="00B36E4C"/>
    <w:rsid w:val="00B3760B"/>
    <w:rsid w:val="00B46BAE"/>
    <w:rsid w:val="00B621E0"/>
    <w:rsid w:val="00B67CFA"/>
    <w:rsid w:val="00B85F7C"/>
    <w:rsid w:val="00B96852"/>
    <w:rsid w:val="00BA3A2F"/>
    <w:rsid w:val="00BB2A8C"/>
    <w:rsid w:val="00BC788D"/>
    <w:rsid w:val="00BC7A3C"/>
    <w:rsid w:val="00BE3D5D"/>
    <w:rsid w:val="00C23758"/>
    <w:rsid w:val="00C33FE6"/>
    <w:rsid w:val="00C3537C"/>
    <w:rsid w:val="00C63533"/>
    <w:rsid w:val="00C66677"/>
    <w:rsid w:val="00C7158C"/>
    <w:rsid w:val="00C73F74"/>
    <w:rsid w:val="00C74DD8"/>
    <w:rsid w:val="00C75B93"/>
    <w:rsid w:val="00C838FD"/>
    <w:rsid w:val="00C84C56"/>
    <w:rsid w:val="00CA2F9F"/>
    <w:rsid w:val="00CB1AE4"/>
    <w:rsid w:val="00CC4493"/>
    <w:rsid w:val="00CD1C68"/>
    <w:rsid w:val="00CE107C"/>
    <w:rsid w:val="00CE282A"/>
    <w:rsid w:val="00CE7482"/>
    <w:rsid w:val="00CF278D"/>
    <w:rsid w:val="00D1435B"/>
    <w:rsid w:val="00D154B4"/>
    <w:rsid w:val="00D17B5E"/>
    <w:rsid w:val="00D17C79"/>
    <w:rsid w:val="00D246BA"/>
    <w:rsid w:val="00D41C3A"/>
    <w:rsid w:val="00D41DAD"/>
    <w:rsid w:val="00D5173F"/>
    <w:rsid w:val="00D5489E"/>
    <w:rsid w:val="00D61438"/>
    <w:rsid w:val="00D657B8"/>
    <w:rsid w:val="00D67038"/>
    <w:rsid w:val="00D73604"/>
    <w:rsid w:val="00D752C7"/>
    <w:rsid w:val="00D81139"/>
    <w:rsid w:val="00D83F6B"/>
    <w:rsid w:val="00D84A04"/>
    <w:rsid w:val="00D84A22"/>
    <w:rsid w:val="00D96429"/>
    <w:rsid w:val="00DA4288"/>
    <w:rsid w:val="00DB36BD"/>
    <w:rsid w:val="00DB520C"/>
    <w:rsid w:val="00DC62E3"/>
    <w:rsid w:val="00DC6988"/>
    <w:rsid w:val="00DD3460"/>
    <w:rsid w:val="00DD3AD5"/>
    <w:rsid w:val="00DD4743"/>
    <w:rsid w:val="00E01412"/>
    <w:rsid w:val="00E04995"/>
    <w:rsid w:val="00E2231D"/>
    <w:rsid w:val="00E36290"/>
    <w:rsid w:val="00E46A6A"/>
    <w:rsid w:val="00E55054"/>
    <w:rsid w:val="00E62D95"/>
    <w:rsid w:val="00E654B5"/>
    <w:rsid w:val="00E65526"/>
    <w:rsid w:val="00E67684"/>
    <w:rsid w:val="00E6775C"/>
    <w:rsid w:val="00E67D2A"/>
    <w:rsid w:val="00E71C78"/>
    <w:rsid w:val="00E73FA8"/>
    <w:rsid w:val="00E77247"/>
    <w:rsid w:val="00E84976"/>
    <w:rsid w:val="00E85B69"/>
    <w:rsid w:val="00E86983"/>
    <w:rsid w:val="00E90D4F"/>
    <w:rsid w:val="00E92228"/>
    <w:rsid w:val="00E92D5F"/>
    <w:rsid w:val="00E96617"/>
    <w:rsid w:val="00EA2861"/>
    <w:rsid w:val="00EA376B"/>
    <w:rsid w:val="00EB1F2B"/>
    <w:rsid w:val="00EC173B"/>
    <w:rsid w:val="00EC7C65"/>
    <w:rsid w:val="00ED504A"/>
    <w:rsid w:val="00ED6980"/>
    <w:rsid w:val="00EE391B"/>
    <w:rsid w:val="00EE53D5"/>
    <w:rsid w:val="00EF16C1"/>
    <w:rsid w:val="00F003D7"/>
    <w:rsid w:val="00F3132A"/>
    <w:rsid w:val="00F329EB"/>
    <w:rsid w:val="00F408F8"/>
    <w:rsid w:val="00F41BD4"/>
    <w:rsid w:val="00F50C28"/>
    <w:rsid w:val="00F63C6B"/>
    <w:rsid w:val="00F70171"/>
    <w:rsid w:val="00F70A7B"/>
    <w:rsid w:val="00F70B2A"/>
    <w:rsid w:val="00F71088"/>
    <w:rsid w:val="00F74EA3"/>
    <w:rsid w:val="00F8248A"/>
    <w:rsid w:val="00F83C18"/>
    <w:rsid w:val="00F83C63"/>
    <w:rsid w:val="00F94100"/>
    <w:rsid w:val="00FA37AB"/>
    <w:rsid w:val="00FA4708"/>
    <w:rsid w:val="00FA71F9"/>
    <w:rsid w:val="00FB00E7"/>
    <w:rsid w:val="00FB1305"/>
    <w:rsid w:val="00FB45E4"/>
    <w:rsid w:val="00FB463F"/>
    <w:rsid w:val="00FD7A29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0558270-8FF1-4871-911B-4804525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6C4"/>
    <w:rPr>
      <w:rFonts w:ascii="Courier" w:hAnsi="Courier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84C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3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1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6D9F4F57.dotm</Template>
  <TotalTime>10</TotalTime>
  <Pages>1</Pages>
  <Words>81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>University of Waterloo</Company>
  <LinksUpToDate>false</LinksUpToDate>
  <CharactersWithSpaces>532</CharactersWithSpaces>
  <SharedDoc>false</SharedDoc>
  <HLinks>
    <vt:vector size="6" baseType="variant">
      <vt:variant>
        <vt:i4>2293842</vt:i4>
      </vt:variant>
      <vt:variant>
        <vt:i4>3</vt:i4>
      </vt:variant>
      <vt:variant>
        <vt:i4>0</vt:i4>
      </vt:variant>
      <vt:variant>
        <vt:i4>5</vt:i4>
      </vt:variant>
      <vt:variant>
        <vt:lpwstr>http://www.chemie.uni-regensburg.de/Organische_Chemie/Didaktik/Keusch/chembox_diprotic_tit-e.htm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creator>sckramer</dc:creator>
  <cp:lastModifiedBy>Stathopulos, Suzanne</cp:lastModifiedBy>
  <cp:revision>3</cp:revision>
  <cp:lastPrinted>2016-01-06T18:38:00Z</cp:lastPrinted>
  <dcterms:created xsi:type="dcterms:W3CDTF">2017-05-24T15:33:00Z</dcterms:created>
  <dcterms:modified xsi:type="dcterms:W3CDTF">2017-05-24T15:43:00Z</dcterms:modified>
</cp:coreProperties>
</file>